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1E7D81B" w14:textId="77777777" w:rsidTr="00CD6207">
        <w:trPr>
          <w:trHeight w:hRule="exact" w:val="184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EE5D11F" w14:textId="22F093C7" w:rsidR="00CD6207" w:rsidRPr="00CD6207" w:rsidRDefault="004F7ADA" w:rsidP="00CD6207">
            <w:pPr>
              <w:pStyle w:val="Title"/>
              <w:rPr>
                <w:b/>
                <w:iCs/>
                <w:color w:val="262626" w:themeColor="text1" w:themeTint="D9"/>
              </w:rPr>
            </w:pPr>
            <w:r>
              <w:t>a</w:t>
            </w:r>
            <w:r w:rsidR="003800AF">
              <w:t>NILKUMAR</w:t>
            </w:r>
            <w:r w:rsidR="00692703" w:rsidRPr="00CF1A49">
              <w:t xml:space="preserve"> </w:t>
            </w:r>
            <w:r w:rsidR="003800AF">
              <w:rPr>
                <w:rStyle w:val="IntenseEmphasis"/>
              </w:rPr>
              <w:t>GANTIPILLI</w:t>
            </w:r>
          </w:p>
          <w:p w14:paraId="4A4BA643" w14:textId="47B44C82" w:rsidR="00692703" w:rsidRPr="00CF1A49" w:rsidRDefault="004F7ADA" w:rsidP="00913946">
            <w:pPr>
              <w:pStyle w:val="ContactInfo"/>
              <w:contextualSpacing w:val="0"/>
            </w:pPr>
            <w:r>
              <w:t>Kakinada,</w:t>
            </w:r>
            <w:r w:rsidR="003800AF">
              <w:t xml:space="preserve"> </w:t>
            </w:r>
            <w:r>
              <w:t>Andhra Pradesh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A663AAAE84C477B9F582EF2DA1686C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Phone:</w:t>
            </w:r>
            <w:r w:rsidR="003800AF">
              <w:t>7989179604</w:t>
            </w:r>
          </w:p>
          <w:p w14:paraId="533636F9" w14:textId="5FA39995" w:rsidR="00692703" w:rsidRPr="00CF1A49" w:rsidRDefault="0000000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BB1851EF1EB048A8AAF6B88E7B1BF099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4F7ADA">
              <w:t>:</w:t>
            </w:r>
            <w:r w:rsidR="001255AE">
              <w:t xml:space="preserve"> </w:t>
            </w:r>
            <w:r w:rsidR="004F7ADA">
              <w:t>a</w:t>
            </w:r>
            <w:r w:rsidR="003800AF">
              <w:t>nilkumargantipilli</w:t>
            </w:r>
            <w:r w:rsidR="004F7ADA">
              <w:t>@gmail.com</w:t>
            </w:r>
          </w:p>
        </w:tc>
      </w:tr>
      <w:tr w:rsidR="009571D8" w:rsidRPr="00CF1A49" w14:paraId="246E337A" w14:textId="77777777" w:rsidTr="00692703">
        <w:tc>
          <w:tcPr>
            <w:tcW w:w="9360" w:type="dxa"/>
            <w:tcMar>
              <w:top w:w="432" w:type="dxa"/>
            </w:tcMar>
          </w:tcPr>
          <w:p w14:paraId="165A61FF" w14:textId="7D8DABF5" w:rsidR="001755A8" w:rsidRPr="00CF1A49" w:rsidRDefault="001755A8" w:rsidP="00913946">
            <w:pPr>
              <w:contextualSpacing w:val="0"/>
            </w:pPr>
          </w:p>
        </w:tc>
      </w:tr>
    </w:tbl>
    <w:p w14:paraId="32B99FDF" w14:textId="1B808AB5" w:rsidR="004E01EB" w:rsidRPr="00CF1A49" w:rsidRDefault="00E91D66" w:rsidP="004E01EB">
      <w:pPr>
        <w:pStyle w:val="Heading1"/>
      </w:pPr>
      <w:r>
        <w:t>career objective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AE966B" w14:textId="77777777" w:rsidTr="00D66A52">
        <w:tc>
          <w:tcPr>
            <w:tcW w:w="9355" w:type="dxa"/>
          </w:tcPr>
          <w:p w14:paraId="23FC1B9E" w14:textId="0838F03A" w:rsidR="00833FE4" w:rsidRPr="00833FE4" w:rsidRDefault="00833FE4" w:rsidP="00833FE4">
            <w:pPr>
              <w:rPr>
                <w:rFonts w:ascii="Roboto" w:eastAsia="Times New Roman" w:hAnsi="Roboto"/>
                <w:color w:val="000000"/>
                <w:spacing w:val="2"/>
                <w:shd w:val="clear" w:color="auto" w:fill="F0F0F0"/>
              </w:rPr>
            </w:pPr>
            <w:r w:rsidRPr="00833FE4">
              <w:rPr>
                <w:rFonts w:ascii="Roboto" w:eastAsia="Times New Roman" w:hAnsi="Roboto"/>
                <w:color w:val="000000"/>
                <w:spacing w:val="2"/>
                <w:shd w:val="clear" w:color="auto" w:fill="F0F0F0"/>
              </w:rPr>
              <w:t>To succeed in an environment of growth and excellence and earn a job which provides me Job satisfaction and self-development and help me achieve personal as well as organizational goals</w:t>
            </w:r>
          </w:p>
          <w:p w14:paraId="1FC9B843" w14:textId="19BC30B3" w:rsidR="00DD5529" w:rsidRPr="00DD5529" w:rsidRDefault="00DD5529" w:rsidP="001D0BF1">
            <w:pPr>
              <w:contextualSpacing w:val="0"/>
              <w:rPr>
                <w:sz w:val="24"/>
                <w:szCs w:val="24"/>
              </w:rPr>
            </w:pPr>
          </w:p>
        </w:tc>
      </w:tr>
      <w:tr w:rsidR="00F61DF9" w:rsidRPr="00CF1A49" w14:paraId="74CD5025" w14:textId="77777777" w:rsidTr="00F61DF9">
        <w:tc>
          <w:tcPr>
            <w:tcW w:w="9355" w:type="dxa"/>
            <w:tcMar>
              <w:top w:w="216" w:type="dxa"/>
            </w:tcMar>
          </w:tcPr>
          <w:p w14:paraId="1846F262" w14:textId="056B2B3A" w:rsidR="00F61DF9" w:rsidRPr="00DD5529" w:rsidRDefault="00F61DF9" w:rsidP="00E91D66">
            <w:pPr>
              <w:pStyle w:val="Heading3"/>
              <w:contextualSpacing w:val="0"/>
              <w:outlineLvl w:val="2"/>
              <w:rPr>
                <w:sz w:val="24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603F23E4C711486CB9E887EE28251509"/>
        </w:placeholder>
        <w:temporary/>
        <w:showingPlcHdr/>
        <w15:appearance w15:val="hidden"/>
      </w:sdtPr>
      <w:sdtContent>
        <w:p w14:paraId="0388A4A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74C07E3" w14:textId="77777777" w:rsidTr="005164DF">
        <w:trPr>
          <w:trHeight w:val="1627"/>
        </w:trPr>
        <w:tc>
          <w:tcPr>
            <w:tcW w:w="9355" w:type="dxa"/>
          </w:tcPr>
          <w:p w14:paraId="2C20CB2C" w14:textId="390E12AB" w:rsidR="001D0BF1" w:rsidRPr="00CF1A49" w:rsidRDefault="002B0F63" w:rsidP="001D0BF1">
            <w:pPr>
              <w:pStyle w:val="Heading3"/>
              <w:contextualSpacing w:val="0"/>
              <w:outlineLvl w:val="2"/>
            </w:pPr>
            <w:r>
              <w:t>COURSE DURATION</w:t>
            </w:r>
            <w:r w:rsidR="00D316FD">
              <w:t>:</w:t>
            </w:r>
            <w:r>
              <w:t xml:space="preserve"> 2016-</w:t>
            </w:r>
            <w:r w:rsidR="00D316FD">
              <w:t>202</w:t>
            </w:r>
            <w:r w:rsidR="003800AF">
              <w:t>1</w:t>
            </w:r>
          </w:p>
          <w:p w14:paraId="011F152E" w14:textId="2E06D7AB" w:rsidR="001D0BF1" w:rsidRPr="00CF1A49" w:rsidRDefault="00720E8B" w:rsidP="001D0BF1">
            <w:pPr>
              <w:pStyle w:val="Heading2"/>
              <w:contextualSpacing w:val="0"/>
              <w:outlineLvl w:val="1"/>
            </w:pPr>
            <w:r>
              <w:t xml:space="preserve">Bachelor of </w:t>
            </w:r>
            <w:r w:rsidR="0079744F">
              <w:t>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pragati enginnering college</w:t>
            </w:r>
          </w:p>
          <w:p w14:paraId="3E1003A8" w14:textId="6BEEE9E2" w:rsidR="007538DC" w:rsidRDefault="005164DF" w:rsidP="007538DC">
            <w:pPr>
              <w:contextualSpacing w:val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● </w:t>
            </w:r>
            <w:r w:rsidR="00720E8B">
              <w:rPr>
                <w:sz w:val="28"/>
                <w:szCs w:val="28"/>
              </w:rPr>
              <w:t>Stream:</w:t>
            </w:r>
            <w:r>
              <w:rPr>
                <w:sz w:val="28"/>
                <w:szCs w:val="28"/>
              </w:rPr>
              <w:t xml:space="preserve"> </w:t>
            </w:r>
            <w:r w:rsidR="003800AF">
              <w:rPr>
                <w:sz w:val="28"/>
                <w:szCs w:val="28"/>
              </w:rPr>
              <w:t>Mechanical E</w:t>
            </w:r>
            <w:r w:rsidR="00720E8B">
              <w:rPr>
                <w:sz w:val="28"/>
                <w:szCs w:val="28"/>
              </w:rPr>
              <w:t>ngineering</w:t>
            </w:r>
          </w:p>
          <w:p w14:paraId="00E91BFE" w14:textId="478F730B" w:rsidR="005164DF" w:rsidRDefault="005164DF" w:rsidP="007538DC">
            <w:pPr>
              <w:contextualSpacing w:val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●</w:t>
            </w:r>
            <w:r>
              <w:rPr>
                <w:sz w:val="28"/>
                <w:szCs w:val="28"/>
              </w:rPr>
              <w:t xml:space="preserve"> CGPA: 6</w:t>
            </w:r>
            <w:r w:rsidR="003800AF">
              <w:rPr>
                <w:sz w:val="28"/>
                <w:szCs w:val="28"/>
              </w:rPr>
              <w:t>.64</w:t>
            </w:r>
          </w:p>
          <w:p w14:paraId="207C300C" w14:textId="1726122C" w:rsidR="00CE5216" w:rsidRPr="00720E8B" w:rsidRDefault="00CE5216" w:rsidP="007538DC">
            <w:pPr>
              <w:contextualSpacing w:val="0"/>
              <w:rPr>
                <w:sz w:val="28"/>
                <w:szCs w:val="28"/>
              </w:rPr>
            </w:pPr>
          </w:p>
        </w:tc>
      </w:tr>
      <w:tr w:rsidR="00F61DF9" w:rsidRPr="00CF1A49" w14:paraId="29A58FEE" w14:textId="77777777" w:rsidTr="00CD6207">
        <w:trPr>
          <w:trHeight w:val="3332"/>
        </w:trPr>
        <w:tc>
          <w:tcPr>
            <w:tcW w:w="9355" w:type="dxa"/>
            <w:tcMar>
              <w:top w:w="216" w:type="dxa"/>
            </w:tcMar>
          </w:tcPr>
          <w:p w14:paraId="322B028B" w14:textId="7C3C86D8" w:rsidR="002B0F63" w:rsidRPr="00CF1A49" w:rsidRDefault="002B0F63" w:rsidP="002B0F63">
            <w:pPr>
              <w:pStyle w:val="Heading3"/>
              <w:contextualSpacing w:val="0"/>
              <w:outlineLvl w:val="2"/>
            </w:pPr>
            <w:r>
              <w:t>COURSE DURATION: 2014-2016</w:t>
            </w:r>
          </w:p>
          <w:p w14:paraId="5732DCFC" w14:textId="5C709C6B" w:rsidR="00F61DF9" w:rsidRPr="00CF1A49" w:rsidRDefault="005164DF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narayana junior college</w:t>
            </w:r>
          </w:p>
          <w:p w14:paraId="56E54C39" w14:textId="653D5538" w:rsidR="00F61DF9" w:rsidRDefault="00AF11D0" w:rsidP="00F61DF9">
            <w:pPr>
              <w:rPr>
                <w:sz w:val="28"/>
                <w:szCs w:val="28"/>
              </w:rPr>
            </w:pPr>
            <w:r w:rsidRPr="00AF11D0">
              <w:rPr>
                <w:rFonts w:cstheme="minorHAnsi"/>
                <w:sz w:val="28"/>
                <w:szCs w:val="28"/>
              </w:rPr>
              <w:t>●</w:t>
            </w:r>
            <w:r>
              <w:t xml:space="preserve"> </w:t>
            </w:r>
            <w:r w:rsidRPr="00CD6207">
              <w:rPr>
                <w:sz w:val="28"/>
                <w:szCs w:val="28"/>
              </w:rPr>
              <w:t>Stream</w:t>
            </w:r>
            <w:r>
              <w:rPr>
                <w:sz w:val="28"/>
                <w:szCs w:val="28"/>
              </w:rPr>
              <w:t>: M.P.C</w:t>
            </w:r>
          </w:p>
          <w:p w14:paraId="10B90DE9" w14:textId="7CFB3894" w:rsidR="00AF11D0" w:rsidRDefault="00AF11D0" w:rsidP="00F61DF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●</w:t>
            </w:r>
            <w:r>
              <w:rPr>
                <w:sz w:val="28"/>
                <w:szCs w:val="28"/>
              </w:rPr>
              <w:t xml:space="preserve"> </w:t>
            </w:r>
            <w:r w:rsidRPr="00CD6207">
              <w:rPr>
                <w:sz w:val="28"/>
                <w:szCs w:val="28"/>
              </w:rPr>
              <w:t>Percentage:</w:t>
            </w:r>
            <w:r>
              <w:rPr>
                <w:sz w:val="28"/>
                <w:szCs w:val="28"/>
              </w:rPr>
              <w:t xml:space="preserve"> </w:t>
            </w:r>
            <w:r w:rsidR="003800A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0.</w:t>
            </w:r>
            <w:r w:rsidR="003800A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%</w:t>
            </w:r>
          </w:p>
          <w:p w14:paraId="689CADA1" w14:textId="77777777" w:rsidR="00556258" w:rsidRDefault="00556258" w:rsidP="00F61DF9">
            <w:pPr>
              <w:rPr>
                <w:sz w:val="28"/>
                <w:szCs w:val="28"/>
              </w:rPr>
            </w:pPr>
          </w:p>
          <w:p w14:paraId="1F77BF56" w14:textId="4FF4179D" w:rsidR="00D316FD" w:rsidRDefault="00D316FD" w:rsidP="00F61DF9">
            <w:pPr>
              <w:rPr>
                <w:sz w:val="28"/>
                <w:szCs w:val="28"/>
                <w:lang w:val="en-IN"/>
              </w:rPr>
            </w:pPr>
          </w:p>
          <w:p w14:paraId="17A1DD1A" w14:textId="3C5D3EA2" w:rsidR="00AF11D0" w:rsidRPr="00AB202A" w:rsidRDefault="002B0F63" w:rsidP="002B0F63">
            <w:pPr>
              <w:pStyle w:val="Heading3"/>
              <w:contextualSpacing w:val="0"/>
              <w:outlineLvl w:val="2"/>
              <w:rPr>
                <w:lang w:val="en-IN"/>
              </w:rPr>
            </w:pPr>
            <w:r>
              <w:t>COURSE DURATION: 2013-2014</w:t>
            </w:r>
          </w:p>
          <w:p w14:paraId="6443D1EF" w14:textId="6C7015E4" w:rsidR="00D316FD" w:rsidRPr="00C367A5" w:rsidRDefault="00D316FD" w:rsidP="00F61DF9">
            <w:pP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D316FD">
              <w:rPr>
                <w:rFonts w:ascii="Arial Rounded MT Bold" w:hAnsi="Arial Rounded MT Bold"/>
                <w:color w:val="1D824C" w:themeColor="accent1"/>
              </w:rPr>
              <w:t>SSC</w:t>
            </w:r>
            <w:r>
              <w:rPr>
                <w:rFonts w:ascii="Arial Rounded MT Bold" w:hAnsi="Arial Rounded MT Bold"/>
                <w:color w:val="1D824C" w:themeColor="accent1"/>
              </w:rPr>
              <w:t>,</w:t>
            </w:r>
            <w:r w:rsidR="002B0F63">
              <w:rPr>
                <w:rFonts w:ascii="Arial Rounded MT Bold" w:hAnsi="Arial Rounded MT Bold"/>
                <w:color w:val="1D824C" w:themeColor="accent1"/>
              </w:rPr>
              <w:t xml:space="preserve"> </w:t>
            </w:r>
            <w:r w:rsidR="002B0F63" w:rsidRPr="00C367A5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SSRK MPL </w:t>
            </w:r>
            <w:r w:rsidRPr="00C367A5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HIGH SCHOOL</w:t>
            </w:r>
          </w:p>
          <w:p w14:paraId="55549A05" w14:textId="12008070" w:rsidR="00D316FD" w:rsidRPr="00D316FD" w:rsidRDefault="00CD6207" w:rsidP="00F61DF9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●</w:t>
            </w:r>
            <w:r w:rsidRPr="00CD6207">
              <w:rPr>
                <w:sz w:val="28"/>
                <w:szCs w:val="28"/>
              </w:rPr>
              <w:t xml:space="preserve"> percentage</w:t>
            </w:r>
            <w:r w:rsidRPr="00CD6207">
              <w:rPr>
                <w:rFonts w:asciiTheme="majorHAnsi" w:hAnsiTheme="majorHAnsi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8</w:t>
            </w:r>
            <w:r w:rsidR="003800A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%</w:t>
            </w:r>
          </w:p>
        </w:tc>
      </w:tr>
    </w:tbl>
    <w:p w14:paraId="4F8F5655" w14:textId="4A467BD8" w:rsidR="00486277" w:rsidRPr="00CF1A49" w:rsidRDefault="00CD6207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D1AFACE" w14:textId="77777777" w:rsidTr="00CF1A49">
        <w:tc>
          <w:tcPr>
            <w:tcW w:w="4675" w:type="dxa"/>
          </w:tcPr>
          <w:p w14:paraId="47018383" w14:textId="77777777" w:rsidR="00F2065E" w:rsidRDefault="00CD6207" w:rsidP="008A4245">
            <w:pPr>
              <w:pStyle w:val="ListBullet"/>
              <w:contextualSpacing w:val="0"/>
            </w:pPr>
            <w:r>
              <w:t xml:space="preserve">Python programming </w:t>
            </w:r>
            <w:r w:rsidR="00F2065E">
              <w:t>language</w:t>
            </w:r>
          </w:p>
          <w:p w14:paraId="1CB2AD6B" w14:textId="57018212" w:rsidR="001F4E6D" w:rsidRDefault="007B3D4E" w:rsidP="006E1507">
            <w:pPr>
              <w:pStyle w:val="ListBullet"/>
              <w:contextualSpacing w:val="0"/>
            </w:pPr>
            <w:r>
              <w:t>Angular</w:t>
            </w:r>
          </w:p>
          <w:p w14:paraId="6FE7D6EF" w14:textId="0E96D12C" w:rsidR="00066C34" w:rsidRDefault="00066C34" w:rsidP="006E1507">
            <w:pPr>
              <w:pStyle w:val="ListBullet"/>
              <w:contextualSpacing w:val="0"/>
            </w:pPr>
            <w:r>
              <w:t>Linux</w:t>
            </w:r>
          </w:p>
          <w:p w14:paraId="4AE33709" w14:textId="77777777" w:rsidR="00066C34" w:rsidRDefault="00066C34" w:rsidP="00066C3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32FA1171" w14:textId="6A7F5022" w:rsidR="00800D95" w:rsidRPr="006E1507" w:rsidRDefault="00800D95" w:rsidP="0092657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1228534" w14:textId="09C33B00" w:rsidR="001E3120" w:rsidRDefault="00446018" w:rsidP="003800AF">
            <w:pPr>
              <w:pStyle w:val="ListBullet"/>
              <w:contextualSpacing w:val="0"/>
            </w:pPr>
            <w:r>
              <w:t>HTML,</w:t>
            </w:r>
            <w:r w:rsidR="00DF1B6E">
              <w:t xml:space="preserve"> </w:t>
            </w:r>
            <w:r>
              <w:t>CSS</w:t>
            </w:r>
          </w:p>
          <w:p w14:paraId="21BB239A" w14:textId="25A1CAD2" w:rsidR="00066C34" w:rsidRPr="006E1507" w:rsidRDefault="00066C34" w:rsidP="003800AF">
            <w:pPr>
              <w:pStyle w:val="ListBullet"/>
              <w:contextualSpacing w:val="0"/>
            </w:pPr>
            <w:r>
              <w:t>IDE (</w:t>
            </w:r>
            <w:r w:rsidRPr="00066C34">
              <w:t>Visual Studio</w:t>
            </w:r>
            <w:r>
              <w:t>)</w:t>
            </w:r>
          </w:p>
          <w:p w14:paraId="7AD68716" w14:textId="77777777" w:rsidR="001E3120" w:rsidRDefault="00CD6207" w:rsidP="006E1507">
            <w:pPr>
              <w:pStyle w:val="ListBullet"/>
              <w:contextualSpacing w:val="0"/>
            </w:pPr>
            <w:r>
              <w:t>Good communication skills</w:t>
            </w:r>
          </w:p>
          <w:p w14:paraId="145CF475" w14:textId="1D8B0F4C" w:rsidR="00AB202A" w:rsidRPr="006E1507" w:rsidRDefault="00AB202A" w:rsidP="00AB202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02B168C" w14:textId="77777777" w:rsidR="00890E95" w:rsidRDefault="00890E95" w:rsidP="0062312F">
      <w:pPr>
        <w:pStyle w:val="Heading1"/>
      </w:pPr>
    </w:p>
    <w:p w14:paraId="2C140B8F" w14:textId="700CD791" w:rsidR="00556258" w:rsidRPr="00CF1A49" w:rsidRDefault="00556258" w:rsidP="006615CE">
      <w:pPr>
        <w:pStyle w:val="Heading1"/>
      </w:pPr>
      <w:r>
        <w:t>academic project</w:t>
      </w:r>
    </w:p>
    <w:p w14:paraId="1B3E96DE" w14:textId="47415811" w:rsidR="00332D02" w:rsidRDefault="00AB202A" w:rsidP="006615CE">
      <w:bookmarkStart w:id="0" w:name="_Hlk111997532"/>
      <w:r>
        <w:t>Design improvement of rear spoiler for Mahindra SUV vehicles to sustain at higher speeds</w:t>
      </w:r>
      <w:bookmarkEnd w:id="0"/>
      <w:r>
        <w:t>.</w:t>
      </w:r>
    </w:p>
    <w:p w14:paraId="7FADC294" w14:textId="65E7F038" w:rsidR="00142133" w:rsidRDefault="00AB202A" w:rsidP="006615CE">
      <w:r>
        <w:t xml:space="preserve">A spoiler is an automotive aerodynamic device whose intended design function </w:t>
      </w:r>
      <w:r w:rsidR="00142133">
        <w:t>is to spoil unfavorable air movement across a body of a vehicle in motion, usually described as turbulence or drag.</w:t>
      </w:r>
    </w:p>
    <w:p w14:paraId="0E3356B8" w14:textId="12DB0BFD" w:rsidR="00F65FD4" w:rsidRDefault="009B0E03" w:rsidP="006615CE">
      <w:r>
        <w:t>We team of four members designed a spoiler and tested by using Catia V5 &amp; Ansys to increase the efficiency of the Vehicle</w:t>
      </w:r>
      <w:r w:rsidR="00F65FD4" w:rsidRPr="00F65FD4">
        <w:t xml:space="preserve">, </w:t>
      </w:r>
      <w:r w:rsidR="002B74FF">
        <w:t>i</w:t>
      </w:r>
      <w:r w:rsidR="00F65FD4" w:rsidRPr="00F65FD4">
        <w:t>t works very well</w:t>
      </w:r>
      <w:r w:rsidR="002B74FF">
        <w:t xml:space="preserve"> and w</w:t>
      </w:r>
      <w:r w:rsidR="00F65FD4" w:rsidRPr="00F65FD4">
        <w:t>e scored 10/10 credits for the project</w:t>
      </w:r>
      <w:r w:rsidR="00A142E7">
        <w:t>.</w:t>
      </w:r>
    </w:p>
    <w:p w14:paraId="65349D54" w14:textId="41D2E953" w:rsidR="006C5BF4" w:rsidRDefault="006C5BF4" w:rsidP="00332D02">
      <w:pPr>
        <w:pStyle w:val="NormalWeb"/>
        <w:rPr>
          <w:bCs/>
        </w:rPr>
      </w:pPr>
    </w:p>
    <w:p w14:paraId="00EC5D81" w14:textId="06CBD04C" w:rsidR="00E342D7" w:rsidRDefault="00E342D7" w:rsidP="00CE5216">
      <w:pPr>
        <w:pStyle w:val="Heading1"/>
        <w:spacing w:before="0"/>
      </w:pPr>
    </w:p>
    <w:p w14:paraId="5402A116" w14:textId="3AE5272A" w:rsidR="00E342D7" w:rsidRDefault="00E342D7" w:rsidP="00E342D7">
      <w:pPr>
        <w:pStyle w:val="Heading1"/>
        <w:jc w:val="both"/>
      </w:pPr>
      <w:r w:rsidRPr="00E342D7">
        <w:t>DECLARATION</w:t>
      </w:r>
    </w:p>
    <w:p w14:paraId="3946AFE1" w14:textId="33217E73" w:rsidR="00CE5216" w:rsidRDefault="00CE5216" w:rsidP="00E342D7">
      <w:pPr>
        <w:pStyle w:val="BodyText"/>
        <w:spacing w:before="181" w:line="256" w:lineRule="auto"/>
        <w:ind w:right="802"/>
        <w:jc w:val="both"/>
      </w:pPr>
      <w:r>
        <w:t xml:space="preserve">I hereby declare that all the particulars furnished by me are in this application are true and </w:t>
      </w:r>
      <w:r w:rsidR="00E342D7">
        <w:t xml:space="preserve">         </w:t>
      </w:r>
      <w:r>
        <w:t>complete to the best of my knowledge and belief.</w:t>
      </w:r>
    </w:p>
    <w:p w14:paraId="67D60CC0" w14:textId="0F786CE2" w:rsidR="00CE5216" w:rsidRDefault="00CE5216" w:rsidP="00CE5216">
      <w:pPr>
        <w:pStyle w:val="BodyText"/>
        <w:tabs>
          <w:tab w:val="left" w:pos="7849"/>
        </w:tabs>
        <w:spacing w:before="159"/>
        <w:ind w:left="150"/>
      </w:pPr>
      <w:r>
        <w:t>DATE:</w:t>
      </w:r>
      <w:r>
        <w:rPr>
          <w:spacing w:val="-4"/>
        </w:rPr>
        <w:t xml:space="preserve"> </w:t>
      </w:r>
      <w:r w:rsidR="00F1084D">
        <w:rPr>
          <w:spacing w:val="-4"/>
        </w:rPr>
        <w:t>21</w:t>
      </w:r>
      <w:r>
        <w:t>/</w:t>
      </w:r>
      <w:r w:rsidR="009925FB">
        <w:t>0</w:t>
      </w:r>
      <w:r w:rsidR="00994DF8">
        <w:t>8</w:t>
      </w:r>
      <w:r>
        <w:t>/2</w:t>
      </w:r>
      <w:r w:rsidR="009925FB">
        <w:t>2</w:t>
      </w:r>
      <w:r w:rsidR="003800AF">
        <w:t xml:space="preserve">                                                                                                          GANTIPILLI ANIL KUMAR</w:t>
      </w:r>
    </w:p>
    <w:p w14:paraId="15BE30FB" w14:textId="77777777" w:rsidR="00332D02" w:rsidRPr="006E1507" w:rsidRDefault="00332D02" w:rsidP="00332D02">
      <w:pPr>
        <w:pStyle w:val="Heading1"/>
      </w:pPr>
    </w:p>
    <w:sectPr w:rsidR="00332D02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65CD" w14:textId="77777777" w:rsidR="0024703B" w:rsidRDefault="0024703B" w:rsidP="0068194B">
      <w:r>
        <w:separator/>
      </w:r>
    </w:p>
    <w:p w14:paraId="6AF65CEF" w14:textId="77777777" w:rsidR="0024703B" w:rsidRDefault="0024703B"/>
    <w:p w14:paraId="08583982" w14:textId="77777777" w:rsidR="0024703B" w:rsidRDefault="0024703B"/>
  </w:endnote>
  <w:endnote w:type="continuationSeparator" w:id="0">
    <w:p w14:paraId="74763182" w14:textId="77777777" w:rsidR="0024703B" w:rsidRDefault="0024703B" w:rsidP="0068194B">
      <w:r>
        <w:continuationSeparator/>
      </w:r>
    </w:p>
    <w:p w14:paraId="75562B34" w14:textId="77777777" w:rsidR="0024703B" w:rsidRDefault="0024703B"/>
    <w:p w14:paraId="05C46826" w14:textId="77777777" w:rsidR="0024703B" w:rsidRDefault="00247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7D53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725A" w14:textId="77777777" w:rsidR="0024703B" w:rsidRDefault="0024703B" w:rsidP="0068194B">
      <w:r>
        <w:separator/>
      </w:r>
    </w:p>
    <w:p w14:paraId="327DCFF9" w14:textId="77777777" w:rsidR="0024703B" w:rsidRDefault="0024703B"/>
    <w:p w14:paraId="1FA03ECD" w14:textId="77777777" w:rsidR="0024703B" w:rsidRDefault="0024703B"/>
  </w:footnote>
  <w:footnote w:type="continuationSeparator" w:id="0">
    <w:p w14:paraId="5560900B" w14:textId="77777777" w:rsidR="0024703B" w:rsidRDefault="0024703B" w:rsidP="0068194B">
      <w:r>
        <w:continuationSeparator/>
      </w:r>
    </w:p>
    <w:p w14:paraId="7482EB8E" w14:textId="77777777" w:rsidR="0024703B" w:rsidRDefault="0024703B"/>
    <w:p w14:paraId="5D93A690" w14:textId="77777777" w:rsidR="0024703B" w:rsidRDefault="002470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9B2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3CCD66" wp14:editId="4BA096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2B4AD9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D570F19"/>
    <w:multiLevelType w:val="hybridMultilevel"/>
    <w:tmpl w:val="C2EEBA2C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62310402">
    <w:abstractNumId w:val="9"/>
  </w:num>
  <w:num w:numId="2" w16cid:durableId="302659462">
    <w:abstractNumId w:val="8"/>
  </w:num>
  <w:num w:numId="3" w16cid:durableId="1626230891">
    <w:abstractNumId w:val="7"/>
  </w:num>
  <w:num w:numId="4" w16cid:durableId="1106467676">
    <w:abstractNumId w:val="6"/>
  </w:num>
  <w:num w:numId="5" w16cid:durableId="33044311">
    <w:abstractNumId w:val="10"/>
  </w:num>
  <w:num w:numId="6" w16cid:durableId="896281903">
    <w:abstractNumId w:val="3"/>
  </w:num>
  <w:num w:numId="7" w16cid:durableId="1043479758">
    <w:abstractNumId w:val="11"/>
  </w:num>
  <w:num w:numId="8" w16cid:durableId="123350734">
    <w:abstractNumId w:val="2"/>
  </w:num>
  <w:num w:numId="9" w16cid:durableId="77530799">
    <w:abstractNumId w:val="12"/>
  </w:num>
  <w:num w:numId="10" w16cid:durableId="1311864744">
    <w:abstractNumId w:val="5"/>
  </w:num>
  <w:num w:numId="11" w16cid:durableId="1627003751">
    <w:abstractNumId w:val="4"/>
  </w:num>
  <w:num w:numId="12" w16cid:durableId="1576622881">
    <w:abstractNumId w:val="1"/>
  </w:num>
  <w:num w:numId="13" w16cid:durableId="496383696">
    <w:abstractNumId w:val="0"/>
  </w:num>
  <w:num w:numId="14" w16cid:durableId="1053843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DA"/>
    <w:rsid w:val="000001EF"/>
    <w:rsid w:val="000023D4"/>
    <w:rsid w:val="00007322"/>
    <w:rsid w:val="00007728"/>
    <w:rsid w:val="00024584"/>
    <w:rsid w:val="00024730"/>
    <w:rsid w:val="00055E95"/>
    <w:rsid w:val="00066C34"/>
    <w:rsid w:val="0007021F"/>
    <w:rsid w:val="000B2BA5"/>
    <w:rsid w:val="000C70D4"/>
    <w:rsid w:val="000D781F"/>
    <w:rsid w:val="000F2F8C"/>
    <w:rsid w:val="0010006E"/>
    <w:rsid w:val="001045A8"/>
    <w:rsid w:val="00114A91"/>
    <w:rsid w:val="001255AE"/>
    <w:rsid w:val="0014213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50B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0DD"/>
    <w:rsid w:val="00236D54"/>
    <w:rsid w:val="00241D8C"/>
    <w:rsid w:val="00241FDB"/>
    <w:rsid w:val="0024703B"/>
    <w:rsid w:val="0024720C"/>
    <w:rsid w:val="002617AE"/>
    <w:rsid w:val="002638D0"/>
    <w:rsid w:val="002647D3"/>
    <w:rsid w:val="00275EAE"/>
    <w:rsid w:val="00290B59"/>
    <w:rsid w:val="00294998"/>
    <w:rsid w:val="00297F18"/>
    <w:rsid w:val="002A1945"/>
    <w:rsid w:val="002B0F63"/>
    <w:rsid w:val="002B2958"/>
    <w:rsid w:val="002B3FC8"/>
    <w:rsid w:val="002B74FF"/>
    <w:rsid w:val="002C4D98"/>
    <w:rsid w:val="002D1835"/>
    <w:rsid w:val="002D23C5"/>
    <w:rsid w:val="002D6137"/>
    <w:rsid w:val="002E66F7"/>
    <w:rsid w:val="002E7E61"/>
    <w:rsid w:val="002F05E5"/>
    <w:rsid w:val="002F254D"/>
    <w:rsid w:val="002F30E4"/>
    <w:rsid w:val="00307140"/>
    <w:rsid w:val="00316DFF"/>
    <w:rsid w:val="00325B57"/>
    <w:rsid w:val="00332D02"/>
    <w:rsid w:val="00336056"/>
    <w:rsid w:val="003544E1"/>
    <w:rsid w:val="00357890"/>
    <w:rsid w:val="00366398"/>
    <w:rsid w:val="003800A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018"/>
    <w:rsid w:val="0045139E"/>
    <w:rsid w:val="004726BC"/>
    <w:rsid w:val="00474105"/>
    <w:rsid w:val="00480E6E"/>
    <w:rsid w:val="00486277"/>
    <w:rsid w:val="00487B64"/>
    <w:rsid w:val="00494CF6"/>
    <w:rsid w:val="00495540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ADA"/>
    <w:rsid w:val="00510392"/>
    <w:rsid w:val="00513E2A"/>
    <w:rsid w:val="005164DF"/>
    <w:rsid w:val="0055625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30C0"/>
    <w:rsid w:val="006615CE"/>
    <w:rsid w:val="006618E9"/>
    <w:rsid w:val="00665E29"/>
    <w:rsid w:val="0068194B"/>
    <w:rsid w:val="00692703"/>
    <w:rsid w:val="006A1962"/>
    <w:rsid w:val="006B5D48"/>
    <w:rsid w:val="006B7D7B"/>
    <w:rsid w:val="006C1A5E"/>
    <w:rsid w:val="006C5BF4"/>
    <w:rsid w:val="006E1507"/>
    <w:rsid w:val="006E5C34"/>
    <w:rsid w:val="006E714B"/>
    <w:rsid w:val="007037A4"/>
    <w:rsid w:val="00712D8B"/>
    <w:rsid w:val="00720E8B"/>
    <w:rsid w:val="00720F39"/>
    <w:rsid w:val="007273B7"/>
    <w:rsid w:val="00733E0A"/>
    <w:rsid w:val="0074403D"/>
    <w:rsid w:val="00746D44"/>
    <w:rsid w:val="007538DC"/>
    <w:rsid w:val="00757803"/>
    <w:rsid w:val="0079206B"/>
    <w:rsid w:val="00796076"/>
    <w:rsid w:val="0079744F"/>
    <w:rsid w:val="007B3D4E"/>
    <w:rsid w:val="007C0566"/>
    <w:rsid w:val="007C606B"/>
    <w:rsid w:val="007E6A61"/>
    <w:rsid w:val="00800D95"/>
    <w:rsid w:val="00801140"/>
    <w:rsid w:val="00803404"/>
    <w:rsid w:val="00833FE4"/>
    <w:rsid w:val="00834955"/>
    <w:rsid w:val="00855B59"/>
    <w:rsid w:val="00860461"/>
    <w:rsid w:val="0086487C"/>
    <w:rsid w:val="00870B20"/>
    <w:rsid w:val="008829F8"/>
    <w:rsid w:val="00885897"/>
    <w:rsid w:val="00885A2C"/>
    <w:rsid w:val="00890E95"/>
    <w:rsid w:val="008A4245"/>
    <w:rsid w:val="008A6538"/>
    <w:rsid w:val="008B3058"/>
    <w:rsid w:val="008B7C0A"/>
    <w:rsid w:val="008C7056"/>
    <w:rsid w:val="008F3B14"/>
    <w:rsid w:val="00901899"/>
    <w:rsid w:val="0090344B"/>
    <w:rsid w:val="00905715"/>
    <w:rsid w:val="0091321E"/>
    <w:rsid w:val="00913946"/>
    <w:rsid w:val="00926573"/>
    <w:rsid w:val="0092726B"/>
    <w:rsid w:val="00933A6C"/>
    <w:rsid w:val="009361BA"/>
    <w:rsid w:val="00944F78"/>
    <w:rsid w:val="009510E7"/>
    <w:rsid w:val="00952C89"/>
    <w:rsid w:val="009571D8"/>
    <w:rsid w:val="009650EA"/>
    <w:rsid w:val="0097790C"/>
    <w:rsid w:val="0098506E"/>
    <w:rsid w:val="009925FB"/>
    <w:rsid w:val="00994DF8"/>
    <w:rsid w:val="009A44CE"/>
    <w:rsid w:val="009B0E03"/>
    <w:rsid w:val="009C4DFC"/>
    <w:rsid w:val="009D44F8"/>
    <w:rsid w:val="009E3160"/>
    <w:rsid w:val="009F220C"/>
    <w:rsid w:val="009F3B05"/>
    <w:rsid w:val="009F4931"/>
    <w:rsid w:val="00A142E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02A"/>
    <w:rsid w:val="00AB32F8"/>
    <w:rsid w:val="00AB610B"/>
    <w:rsid w:val="00AD360E"/>
    <w:rsid w:val="00AD40FB"/>
    <w:rsid w:val="00AD782D"/>
    <w:rsid w:val="00AE7650"/>
    <w:rsid w:val="00AF11D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2CCE"/>
    <w:rsid w:val="00B8494C"/>
    <w:rsid w:val="00B850C2"/>
    <w:rsid w:val="00B94B78"/>
    <w:rsid w:val="00BA1546"/>
    <w:rsid w:val="00BB4E51"/>
    <w:rsid w:val="00BD431F"/>
    <w:rsid w:val="00BE423E"/>
    <w:rsid w:val="00BF61AC"/>
    <w:rsid w:val="00C367A5"/>
    <w:rsid w:val="00C47FA6"/>
    <w:rsid w:val="00C57FC6"/>
    <w:rsid w:val="00C66A7D"/>
    <w:rsid w:val="00C779DA"/>
    <w:rsid w:val="00C814F7"/>
    <w:rsid w:val="00CA4B4D"/>
    <w:rsid w:val="00CB35C3"/>
    <w:rsid w:val="00CD323D"/>
    <w:rsid w:val="00CD6207"/>
    <w:rsid w:val="00CE4030"/>
    <w:rsid w:val="00CE5216"/>
    <w:rsid w:val="00CE64B3"/>
    <w:rsid w:val="00CE71DA"/>
    <w:rsid w:val="00CF1A49"/>
    <w:rsid w:val="00D0630C"/>
    <w:rsid w:val="00D243A9"/>
    <w:rsid w:val="00D305E5"/>
    <w:rsid w:val="00D316FD"/>
    <w:rsid w:val="00D37CD3"/>
    <w:rsid w:val="00D66A52"/>
    <w:rsid w:val="00D66EFA"/>
    <w:rsid w:val="00D70E2E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529"/>
    <w:rsid w:val="00DE0FAA"/>
    <w:rsid w:val="00DE136D"/>
    <w:rsid w:val="00DE6534"/>
    <w:rsid w:val="00DF1B6E"/>
    <w:rsid w:val="00DF4D6C"/>
    <w:rsid w:val="00E01923"/>
    <w:rsid w:val="00E14498"/>
    <w:rsid w:val="00E20DAD"/>
    <w:rsid w:val="00E2397A"/>
    <w:rsid w:val="00E254DB"/>
    <w:rsid w:val="00E300FC"/>
    <w:rsid w:val="00E342D7"/>
    <w:rsid w:val="00E362DB"/>
    <w:rsid w:val="00E52417"/>
    <w:rsid w:val="00E5632B"/>
    <w:rsid w:val="00E70240"/>
    <w:rsid w:val="00E71E6B"/>
    <w:rsid w:val="00E81CC5"/>
    <w:rsid w:val="00E85A87"/>
    <w:rsid w:val="00E85B4A"/>
    <w:rsid w:val="00E91D66"/>
    <w:rsid w:val="00E9528E"/>
    <w:rsid w:val="00EA5099"/>
    <w:rsid w:val="00EC1351"/>
    <w:rsid w:val="00EC4CBF"/>
    <w:rsid w:val="00EE2CA8"/>
    <w:rsid w:val="00EE490A"/>
    <w:rsid w:val="00EF17E8"/>
    <w:rsid w:val="00EF51D9"/>
    <w:rsid w:val="00F1084D"/>
    <w:rsid w:val="00F130DD"/>
    <w:rsid w:val="00F2065E"/>
    <w:rsid w:val="00F24884"/>
    <w:rsid w:val="00F476C4"/>
    <w:rsid w:val="00F61DF9"/>
    <w:rsid w:val="00F65FD4"/>
    <w:rsid w:val="00F81960"/>
    <w:rsid w:val="00F8769D"/>
    <w:rsid w:val="00F902FA"/>
    <w:rsid w:val="00F90876"/>
    <w:rsid w:val="00F9350C"/>
    <w:rsid w:val="00F94EB5"/>
    <w:rsid w:val="00F9624D"/>
    <w:rsid w:val="00FB31C1"/>
    <w:rsid w:val="00FB58F2"/>
    <w:rsid w:val="00FC505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DD2A9"/>
  <w15:chartTrackingRefBased/>
  <w15:docId w15:val="{20E8A36C-68F5-4735-8DED-90B3C69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145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as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663AAAE84C477B9F582EF2DA168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EC16-F792-4479-B21F-A641944D9916}"/>
      </w:docPartPr>
      <w:docPartBody>
        <w:p w:rsidR="001C1262" w:rsidRDefault="009D512D">
          <w:pPr>
            <w:pStyle w:val="0A663AAAE84C477B9F582EF2DA1686CE"/>
          </w:pPr>
          <w:r w:rsidRPr="00CF1A49">
            <w:t>·</w:t>
          </w:r>
        </w:p>
      </w:docPartBody>
    </w:docPart>
    <w:docPart>
      <w:docPartPr>
        <w:name w:val="BB1851EF1EB048A8AAF6B88E7B1BF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175C-ABF0-496F-B52A-88CCDC3910DB}"/>
      </w:docPartPr>
      <w:docPartBody>
        <w:p w:rsidR="001C1262" w:rsidRDefault="009D512D">
          <w:pPr>
            <w:pStyle w:val="BB1851EF1EB048A8AAF6B88E7B1BF099"/>
          </w:pPr>
          <w:r w:rsidRPr="00CF1A49">
            <w:t>Email</w:t>
          </w:r>
        </w:p>
      </w:docPartBody>
    </w:docPart>
    <w:docPart>
      <w:docPartPr>
        <w:name w:val="603F23E4C711486CB9E887EE2825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1478C-9C6D-492F-A756-655FB2A84CFC}"/>
      </w:docPartPr>
      <w:docPartBody>
        <w:p w:rsidR="001C1262" w:rsidRDefault="009D512D">
          <w:pPr>
            <w:pStyle w:val="603F23E4C711486CB9E887EE2825150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F7"/>
    <w:rsid w:val="000C42F7"/>
    <w:rsid w:val="00171EA3"/>
    <w:rsid w:val="001C1262"/>
    <w:rsid w:val="00355B6A"/>
    <w:rsid w:val="00416BB1"/>
    <w:rsid w:val="004829F6"/>
    <w:rsid w:val="00561060"/>
    <w:rsid w:val="005E3E0D"/>
    <w:rsid w:val="006A451A"/>
    <w:rsid w:val="007A10A9"/>
    <w:rsid w:val="007F7EC0"/>
    <w:rsid w:val="008A5D98"/>
    <w:rsid w:val="009D512D"/>
    <w:rsid w:val="009F6B82"/>
    <w:rsid w:val="00A37394"/>
    <w:rsid w:val="00CE5DD8"/>
    <w:rsid w:val="00D01546"/>
    <w:rsid w:val="00D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663AAAE84C477B9F582EF2DA1686CE">
    <w:name w:val="0A663AAAE84C477B9F582EF2DA1686CE"/>
  </w:style>
  <w:style w:type="paragraph" w:customStyle="1" w:styleId="BB1851EF1EB048A8AAF6B88E7B1BF099">
    <w:name w:val="BB1851EF1EB048A8AAF6B88E7B1BF09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3F23E4C711486CB9E887EE28251509">
    <w:name w:val="603F23E4C711486CB9E887EE28251509"/>
  </w:style>
  <w:style w:type="character" w:styleId="PlaceholderText">
    <w:name w:val="Placeholder Text"/>
    <w:basedOn w:val="DefaultParagraphFont"/>
    <w:uiPriority w:val="99"/>
    <w:semiHidden/>
    <w:rsid w:val="000C42F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F99C-ED78-4275-B716-A7FFF9D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151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Anil Kumar Gantipilli</cp:lastModifiedBy>
  <cp:revision>19</cp:revision>
  <dcterms:created xsi:type="dcterms:W3CDTF">2022-08-07T17:41:00Z</dcterms:created>
  <dcterms:modified xsi:type="dcterms:W3CDTF">2022-08-21T12:45:00Z</dcterms:modified>
  <cp:category/>
</cp:coreProperties>
</file>